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9B50" w14:textId="775BC986" w:rsidR="00D077E9" w:rsidRDefault="00A60C05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ED8354" wp14:editId="54F4B969">
                <wp:simplePos x="0" y="0"/>
                <wp:positionH relativeFrom="column">
                  <wp:posOffset>-748364</wp:posOffset>
                </wp:positionH>
                <wp:positionV relativeFrom="page">
                  <wp:posOffset>-250256</wp:posOffset>
                </wp:positionV>
                <wp:extent cx="7760970" cy="10939814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1093981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C4368" id="Rectangle 2" o:spid="_x0000_s1026" alt="rectangle coloré" style="position:absolute;margin-left:-58.95pt;margin-top:-19.7pt;width:611.1pt;height:861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" fillcolor="#34aba2 [3206]" stroked="f" strokeweight="2pt">
                <w10:wrap anchory="page"/>
              </v:rect>
            </w:pict>
          </mc:Fallback>
        </mc:AlternateContent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8D6179" wp14:editId="01E1259E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D769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356CDCE4" wp14:editId="2C62DD0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6DB431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18A072E" w14:textId="383C1134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7C69AAD" wp14:editId="30F04205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FC8FD" w14:textId="4BBAACBD" w:rsidR="00D077E9" w:rsidRDefault="00A60C05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fr-FR"/>
                                    </w:rPr>
                                    <w:t>Rental</w:t>
                                  </w:r>
                                  <w:proofErr w:type="spellEnd"/>
                                  <w:r>
                                    <w:rPr>
                                      <w:lang w:bidi="fr-FR"/>
                                    </w:rPr>
                                    <w:t xml:space="preserve"> Agency </w:t>
                                  </w:r>
                                  <w:proofErr w:type="spellStart"/>
                                  <w:r>
                                    <w:rPr>
                                      <w:lang w:bidi="fr-FR"/>
                                    </w:rPr>
                                    <w:t>Diagrams</w:t>
                                  </w:r>
                                  <w:proofErr w:type="spellEnd"/>
                                </w:p>
                                <w:p w14:paraId="5586C892" w14:textId="54146654" w:rsidR="00A60C05" w:rsidRPr="00D86945" w:rsidRDefault="00A60C05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7C69A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" filled="f" stroked="f" strokeweight=".5pt">
                      <v:textbox>
                        <w:txbxContent>
                          <w:p w14:paraId="59AFC8FD" w14:textId="4BBAACBD" w:rsidR="00D077E9" w:rsidRDefault="00A60C05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proofErr w:type="spellStart"/>
                            <w:r>
                              <w:rPr>
                                <w:lang w:bidi="fr-FR"/>
                              </w:rPr>
                              <w:t>Rental</w:t>
                            </w:r>
                            <w:proofErr w:type="spellEnd"/>
                            <w:r>
                              <w:rPr>
                                <w:lang w:bidi="fr-FR"/>
                              </w:rPr>
                              <w:t xml:space="preserve"> Agency </w:t>
                            </w:r>
                            <w:proofErr w:type="spellStart"/>
                            <w:r>
                              <w:rPr>
                                <w:lang w:bidi="fr-FR"/>
                              </w:rPr>
                              <w:t>Diagrams</w:t>
                            </w:r>
                            <w:proofErr w:type="spellEnd"/>
                          </w:p>
                          <w:p w14:paraId="5586C892" w14:textId="54146654" w:rsidR="00A60C05" w:rsidRPr="00D86945" w:rsidRDefault="00A60C05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2023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42559D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F696E40" wp14:editId="4AB75AE0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86C712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244426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4A8FDFA" w14:textId="00E60536" w:rsidR="00D077E9" w:rsidRDefault="00D077E9" w:rsidP="00AB02A7">
            <w:pPr>
              <w:rPr>
                <w:noProof/>
              </w:rPr>
            </w:pPr>
          </w:p>
        </w:tc>
      </w:tr>
      <w:tr w:rsidR="00D077E9" w:rsidRPr="00A60C05" w14:paraId="5B980E9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F367206D03A42F9B433F39FADD27A51"/>
              </w:placeholder>
              <w:showingPlcHdr/>
              <w15:appearance w15:val="hidden"/>
            </w:sdtPr>
            <w:sdtContent>
              <w:p w14:paraId="745747F5" w14:textId="606B4314" w:rsidR="00D077E9" w:rsidRDefault="00A60C05" w:rsidP="00AB02A7">
                <w:r w:rsidRPr="00D86945"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 w:rsidRPr="00D86945">
                  <w:rPr>
                    <w:rStyle w:val="Sous-titreCar"/>
                    <w:lang w:bidi="fr-FR"/>
                  </w:rPr>
                  <w:instrText xml:space="preserve"> DATE  \@ "MMMM d"  \* MERGEFORMAT </w:instrText>
                </w:r>
                <w:r w:rsidRPr="00D86945"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>
                  <w:rPr>
                    <w:rStyle w:val="Sous-titreCar"/>
                    <w:noProof/>
                    <w:lang w:bidi="fr-FR"/>
                  </w:rPr>
                  <w:t>décembre 7</w:t>
                </w:r>
                <w:r w:rsidRPr="00D86945"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5370806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726241B" wp14:editId="0D440CC2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9C3D5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FB001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13FDB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0EA0E51" w14:textId="7C81C0BA" w:rsidR="00D077E9" w:rsidRPr="00A60C05" w:rsidRDefault="00000000" w:rsidP="00A60C05">
            <w:pPr>
              <w:rPr>
                <w:lang w:val="en-US"/>
              </w:rPr>
            </w:pPr>
            <w:sdt>
              <w:sdtPr>
                <w:id w:val="-1740469667"/>
                <w:placeholder>
                  <w:docPart w:val="85D206EC37F349CBBB982A63CE36DBCE"/>
                </w:placeholder>
                <w15:appearance w15:val="hidden"/>
              </w:sdtPr>
              <w:sdtContent>
                <w:r w:rsidR="00A60C05" w:rsidRPr="00A60C05">
                  <w:rPr>
                    <w:lang w:val="en-US"/>
                  </w:rPr>
                  <w:t xml:space="preserve">Created </w:t>
                </w:r>
                <w:proofErr w:type="gramStart"/>
                <w:r w:rsidR="00A60C05" w:rsidRPr="00A60C05">
                  <w:rPr>
                    <w:lang w:val="en-US"/>
                  </w:rPr>
                  <w:t>by :</w:t>
                </w:r>
                <w:proofErr w:type="gramEnd"/>
                <w:r w:rsidR="00A60C05" w:rsidRPr="00A60C05">
                  <w:rPr>
                    <w:lang w:val="en-US"/>
                  </w:rPr>
                  <w:t xml:space="preserve"> Raphaël COMPAGNON</w:t>
                </w:r>
                <w:r w:rsidR="00A60C05">
                  <w:rPr>
                    <w:lang w:val="en-US"/>
                  </w:rPr>
                  <w:t>,</w:t>
                </w:r>
                <w:r w:rsidR="00A60C05" w:rsidRPr="00A60C05">
                  <w:rPr>
                    <w:lang w:val="en-US"/>
                  </w:rPr>
                  <w:t xml:space="preserve"> Z</w:t>
                </w:r>
                <w:r w:rsidR="00A60C05">
                  <w:rPr>
                    <w:lang w:val="en-US"/>
                  </w:rPr>
                  <w:t>oé</w:t>
                </w:r>
              </w:sdtContent>
            </w:sdt>
            <w:r w:rsidR="00A60C05" w:rsidRPr="00A60C05">
              <w:rPr>
                <w:lang w:val="en-US"/>
              </w:rPr>
              <w:t xml:space="preserve"> LE</w:t>
            </w:r>
            <w:r w:rsidR="00A60C05">
              <w:rPr>
                <w:lang w:val="en-US"/>
              </w:rPr>
              <w:t xml:space="preserve"> </w:t>
            </w:r>
            <w:r w:rsidR="00A60C05" w:rsidRPr="00A60C05">
              <w:rPr>
                <w:lang w:val="en-US"/>
              </w:rPr>
              <w:t>MAIGAT</w:t>
            </w:r>
            <w:r w:rsidR="00A60C05">
              <w:rPr>
                <w:lang w:val="en-US"/>
              </w:rPr>
              <w:t xml:space="preserve"> and Jade BABILOTTE</w:t>
            </w:r>
          </w:p>
          <w:p w14:paraId="6E33FDAF" w14:textId="77777777" w:rsidR="00D077E9" w:rsidRPr="00A60C05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7375C0E7" w14:textId="174F07AD" w:rsidR="00D077E9" w:rsidRPr="00A60C05" w:rsidRDefault="00A60C05">
      <w:pPr>
        <w:spacing w:after="20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1E9D42" wp14:editId="0DB198D6">
            <wp:simplePos x="0" y="0"/>
            <wp:positionH relativeFrom="margin">
              <wp:posOffset>4207510</wp:posOffset>
            </wp:positionH>
            <wp:positionV relativeFrom="paragraph">
              <wp:posOffset>7570470</wp:posOffset>
            </wp:positionV>
            <wp:extent cx="2423160" cy="788963"/>
            <wp:effectExtent l="0" t="0" r="0" b="0"/>
            <wp:wrapNone/>
            <wp:docPr id="792338738" name="Image 1" descr="Efrei - CFA 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rei - CFA Af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8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A60C05">
        <w:rPr>
          <w:lang w:val="en-US" w:bidi="fr-FR"/>
        </w:rPr>
        <w:br w:type="page"/>
      </w:r>
    </w:p>
    <w:sdt>
      <w:sdtPr>
        <w:id w:val="4299433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82A75" w:themeColor="text2"/>
          <w:sz w:val="28"/>
          <w:szCs w:val="22"/>
          <w:lang w:eastAsia="en-US"/>
        </w:rPr>
      </w:sdtEndPr>
      <w:sdtContent>
        <w:p w14:paraId="1E12FA30" w14:textId="610EB8B2" w:rsidR="00C1431E" w:rsidRDefault="00C1431E">
          <w:pPr>
            <w:pStyle w:val="En-ttedetabledesmatires"/>
          </w:pPr>
          <w:r>
            <w:t>Table des matières</w:t>
          </w:r>
        </w:p>
        <w:p w14:paraId="5E13DC11" w14:textId="28AE041C" w:rsidR="00C1431E" w:rsidRDefault="00C1431E">
          <w:pPr>
            <w:pStyle w:val="TM2"/>
            <w:tabs>
              <w:tab w:val="right" w:leader="dot" w:pos="1002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57992" w:history="1">
            <w:r w:rsidRPr="006604B5">
              <w:rPr>
                <w:rStyle w:val="Lienhypertexte"/>
                <w:noProof/>
                <w:lang w:val="en-US"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5ADB" w14:textId="6D565D89" w:rsidR="00C1431E" w:rsidRDefault="00C1431E">
          <w:pPr>
            <w:pStyle w:val="TM2"/>
            <w:tabs>
              <w:tab w:val="right" w:leader="dot" w:pos="10024"/>
            </w:tabs>
            <w:rPr>
              <w:noProof/>
            </w:rPr>
          </w:pPr>
          <w:hyperlink w:anchor="_Toc152857993" w:history="1">
            <w:r w:rsidRPr="006604B5">
              <w:rPr>
                <w:rStyle w:val="Lienhypertexte"/>
                <w:noProof/>
                <w:lang w:val="en-US"/>
              </w:rPr>
              <w:t>Usercase diragram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65DD" w14:textId="365214E2" w:rsidR="00C1431E" w:rsidRDefault="00C1431E">
          <w:pPr>
            <w:pStyle w:val="TM2"/>
            <w:tabs>
              <w:tab w:val="right" w:leader="dot" w:pos="10024"/>
            </w:tabs>
            <w:rPr>
              <w:noProof/>
            </w:rPr>
          </w:pPr>
          <w:hyperlink w:anchor="_Toc152857994" w:history="1">
            <w:r w:rsidRPr="006604B5">
              <w:rPr>
                <w:rStyle w:val="Lienhypertexte"/>
                <w:noProof/>
                <w:lang w:val="en-US"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B51D" w14:textId="4507F665" w:rsidR="00C1431E" w:rsidRDefault="00C1431E">
          <w:pPr>
            <w:pStyle w:val="TM2"/>
            <w:tabs>
              <w:tab w:val="right" w:leader="dot" w:pos="10024"/>
            </w:tabs>
            <w:rPr>
              <w:noProof/>
            </w:rPr>
          </w:pPr>
          <w:hyperlink w:anchor="_Toc152857995" w:history="1">
            <w:r w:rsidRPr="006604B5">
              <w:rPr>
                <w:rStyle w:val="Lienhypertexte"/>
                <w:noProof/>
                <w:lang w:val="en-US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ED9A" w14:textId="0B246A2F" w:rsidR="00C1431E" w:rsidRDefault="00C1431E">
          <w:pPr>
            <w:pStyle w:val="TM2"/>
            <w:tabs>
              <w:tab w:val="right" w:leader="dot" w:pos="10024"/>
            </w:tabs>
            <w:rPr>
              <w:noProof/>
            </w:rPr>
          </w:pPr>
          <w:hyperlink w:anchor="_Toc152857996" w:history="1">
            <w:r w:rsidRPr="006604B5">
              <w:rPr>
                <w:rStyle w:val="Lienhypertexte"/>
                <w:noProof/>
              </w:rPr>
              <w:t>Grantt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2581" w14:textId="18E28A1D" w:rsidR="00C1431E" w:rsidRDefault="00C1431E">
          <w:pPr>
            <w:pStyle w:val="TM2"/>
            <w:tabs>
              <w:tab w:val="right" w:leader="dot" w:pos="10024"/>
            </w:tabs>
            <w:rPr>
              <w:noProof/>
            </w:rPr>
          </w:pPr>
          <w:hyperlink w:anchor="_Toc152857997" w:history="1">
            <w:r w:rsidRPr="006604B5">
              <w:rPr>
                <w:rStyle w:val="Lienhypertext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B869" w14:textId="1213A9BF" w:rsidR="00C1431E" w:rsidRDefault="00C1431E">
          <w:r>
            <w:rPr>
              <w:bCs/>
            </w:rPr>
            <w:fldChar w:fldCharType="end"/>
          </w:r>
        </w:p>
      </w:sdtContent>
    </w:sdt>
    <w:p w14:paraId="55BB1032" w14:textId="77777777" w:rsidR="00C1431E" w:rsidRDefault="00C1431E" w:rsidP="00C1431E"/>
    <w:p w14:paraId="3F92D9C8" w14:textId="77777777" w:rsidR="00C1431E" w:rsidRDefault="00C1431E" w:rsidP="00C1431E"/>
    <w:p w14:paraId="0D56479A" w14:textId="77777777" w:rsidR="00C1431E" w:rsidRDefault="00C1431E" w:rsidP="00C1431E"/>
    <w:p w14:paraId="6A285268" w14:textId="2A51CBDC" w:rsidR="00C1431E" w:rsidRDefault="00C1431E" w:rsidP="00C1431E">
      <w:pPr>
        <w:pStyle w:val="Titre2"/>
        <w:rPr>
          <w:lang w:val="en-US"/>
        </w:rPr>
      </w:pPr>
      <w:bookmarkStart w:id="0" w:name="_Toc152857992"/>
      <w:r w:rsidRPr="00C1431E">
        <w:rPr>
          <w:lang w:val="en-US"/>
        </w:rPr>
        <w:t>Wi</w:t>
      </w:r>
      <w:r>
        <w:rPr>
          <w:lang w:val="en-US"/>
        </w:rPr>
        <w:t>reframe</w:t>
      </w:r>
      <w:bookmarkEnd w:id="0"/>
    </w:p>
    <w:p w14:paraId="6F167D67" w14:textId="38E4C3EE" w:rsidR="00C1431E" w:rsidRDefault="00C1431E" w:rsidP="00C1431E">
      <w:pPr>
        <w:pStyle w:val="Titre2"/>
        <w:rPr>
          <w:lang w:val="en-US"/>
        </w:rPr>
      </w:pPr>
      <w:bookmarkStart w:id="1" w:name="_Toc152857993"/>
      <w:proofErr w:type="spellStart"/>
      <w:r>
        <w:rPr>
          <w:lang w:val="en-US"/>
        </w:rPr>
        <w:t>Usercase</w:t>
      </w:r>
      <w:proofErr w:type="spellEnd"/>
      <w:r>
        <w:rPr>
          <w:lang w:val="en-US"/>
        </w:rPr>
        <w:t xml:space="preserve"> </w:t>
      </w:r>
      <w:bookmarkEnd w:id="1"/>
      <w:r>
        <w:rPr>
          <w:lang w:val="en-US"/>
        </w:rPr>
        <w:t>diagram</w:t>
      </w:r>
    </w:p>
    <w:p w14:paraId="3A8C360D" w14:textId="77777777" w:rsidR="00C1431E" w:rsidRDefault="00C1431E" w:rsidP="00C1431E">
      <w:pPr>
        <w:pStyle w:val="Titre2"/>
        <w:rPr>
          <w:lang w:val="en-US"/>
        </w:rPr>
      </w:pPr>
      <w:bookmarkStart w:id="2" w:name="_Toc152857994"/>
      <w:r w:rsidRPr="00C1431E">
        <w:rPr>
          <w:lang w:val="en-US"/>
        </w:rPr>
        <w:t>Component diagram</w:t>
      </w:r>
      <w:bookmarkEnd w:id="2"/>
    </w:p>
    <w:p w14:paraId="08240A41" w14:textId="77777777" w:rsidR="00C1431E" w:rsidRDefault="00C1431E" w:rsidP="00C1431E">
      <w:pPr>
        <w:pStyle w:val="Titre2"/>
        <w:rPr>
          <w:lang w:val="en-US"/>
        </w:rPr>
      </w:pPr>
      <w:bookmarkStart w:id="3" w:name="_Toc152857995"/>
      <w:r w:rsidRPr="00C1431E">
        <w:rPr>
          <w:lang w:val="en-US"/>
        </w:rPr>
        <w:t>Activity diagram</w:t>
      </w:r>
      <w:bookmarkEnd w:id="3"/>
    </w:p>
    <w:p w14:paraId="487FF374" w14:textId="4C163B97" w:rsidR="00C1431E" w:rsidRDefault="00C1431E" w:rsidP="00C1431E">
      <w:pPr>
        <w:pStyle w:val="Titre2"/>
      </w:pPr>
      <w:bookmarkStart w:id="4" w:name="_Toc152857996"/>
      <w:proofErr w:type="spellStart"/>
      <w:r>
        <w:t>Grantt</w:t>
      </w:r>
      <w:proofErr w:type="spellEnd"/>
      <w:r>
        <w:t xml:space="preserve"> </w:t>
      </w:r>
      <w:bookmarkEnd w:id="4"/>
      <w:r>
        <w:t>diagram</w:t>
      </w:r>
    </w:p>
    <w:p w14:paraId="2026E40B" w14:textId="3DD8FD73" w:rsidR="00C1431E" w:rsidRPr="00C1431E" w:rsidRDefault="00C1431E" w:rsidP="00C1431E">
      <w:pPr>
        <w:pStyle w:val="Titre2"/>
        <w:rPr>
          <w:lang w:val="en-US"/>
        </w:rPr>
      </w:pPr>
      <w:bookmarkStart w:id="5" w:name="_Toc152857997"/>
      <w:proofErr w:type="spellStart"/>
      <w:r>
        <w:t>Sequence</w:t>
      </w:r>
      <w:proofErr w:type="spellEnd"/>
      <w:r>
        <w:t xml:space="preserve"> diagram</w:t>
      </w:r>
      <w:bookmarkEnd w:id="5"/>
    </w:p>
    <w:p w14:paraId="7F3B5DE0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9182" w14:textId="77777777" w:rsidR="00907E2D" w:rsidRDefault="00907E2D">
      <w:r>
        <w:separator/>
      </w:r>
    </w:p>
    <w:p w14:paraId="4FBDEAD6" w14:textId="77777777" w:rsidR="00907E2D" w:rsidRDefault="00907E2D"/>
  </w:endnote>
  <w:endnote w:type="continuationSeparator" w:id="0">
    <w:p w14:paraId="0FF57F1F" w14:textId="77777777" w:rsidR="00907E2D" w:rsidRDefault="00907E2D">
      <w:r>
        <w:continuationSeparator/>
      </w:r>
    </w:p>
    <w:p w14:paraId="581A6F13" w14:textId="77777777" w:rsidR="00907E2D" w:rsidRDefault="00907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9C57A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1809DB40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4238" w14:textId="77777777" w:rsidR="00907E2D" w:rsidRDefault="00907E2D">
      <w:r>
        <w:separator/>
      </w:r>
    </w:p>
    <w:p w14:paraId="6D2352DB" w14:textId="77777777" w:rsidR="00907E2D" w:rsidRDefault="00907E2D"/>
  </w:footnote>
  <w:footnote w:type="continuationSeparator" w:id="0">
    <w:p w14:paraId="36F29E01" w14:textId="77777777" w:rsidR="00907E2D" w:rsidRDefault="00907E2D">
      <w:r>
        <w:continuationSeparator/>
      </w:r>
    </w:p>
    <w:p w14:paraId="14A45486" w14:textId="77777777" w:rsidR="00907E2D" w:rsidRDefault="00907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C4D3A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DC43C62" w14:textId="77777777" w:rsidR="00D077E9" w:rsidRDefault="00D077E9">
          <w:pPr>
            <w:pStyle w:val="En-tte"/>
          </w:pPr>
        </w:p>
      </w:tc>
    </w:tr>
  </w:tbl>
  <w:p w14:paraId="79C31089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0BAE"/>
    <w:multiLevelType w:val="hybridMultilevel"/>
    <w:tmpl w:val="AE1CEAA8"/>
    <w:lvl w:ilvl="0" w:tplc="D19E507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97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5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07E2D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0C05"/>
    <w:rsid w:val="00A61747"/>
    <w:rsid w:val="00A8489E"/>
    <w:rsid w:val="00AB02A7"/>
    <w:rsid w:val="00AC29F3"/>
    <w:rsid w:val="00B231E5"/>
    <w:rsid w:val="00C02B87"/>
    <w:rsid w:val="00C1431E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2B6C8"/>
  <w15:docId w15:val="{6A7B3869-8E1E-4392-80D2-FC9ECFE4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C1431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1431E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1431E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C1431E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le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367206D03A42F9B433F39FADD27A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006774-A20C-436A-988C-DF06A3B0348D}"/>
      </w:docPartPr>
      <w:docPartBody>
        <w:p w:rsidR="00000000" w:rsidRDefault="00000000">
          <w:pPr>
            <w:pStyle w:val="6F367206D03A42F9B433F39FADD27A51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décembre 7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85D206EC37F349CBBB982A63CE36DB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EE4D7C-0FF9-4BD7-A964-54650260572D}"/>
      </w:docPartPr>
      <w:docPartBody>
        <w:p w:rsidR="00000000" w:rsidRDefault="00000000">
          <w:pPr>
            <w:pStyle w:val="85D206EC37F349CBBB982A63CE36DBCE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AD"/>
    <w:rsid w:val="00C2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6F367206D03A42F9B433F39FADD27A51">
    <w:name w:val="6F367206D03A42F9B433F39FADD27A51"/>
  </w:style>
  <w:style w:type="paragraph" w:customStyle="1" w:styleId="85D206EC37F349CBBB982A63CE36DBCE">
    <w:name w:val="85D206EC37F349CBBB982A63CE36DBCE"/>
  </w:style>
  <w:style w:type="paragraph" w:customStyle="1" w:styleId="C8EBB6A209CA4D90BA7BDBE3F521F132">
    <w:name w:val="C8EBB6A209CA4D90BA7BDBE3F521F132"/>
  </w:style>
  <w:style w:type="paragraph" w:customStyle="1" w:styleId="7C009E50FF3A481D8902539E300963DA">
    <w:name w:val="7C009E50FF3A481D8902539E300963DA"/>
  </w:style>
  <w:style w:type="paragraph" w:customStyle="1" w:styleId="26F49F6E76EA487D9EE3BF185CB0C265">
    <w:name w:val="26F49F6E76EA487D9EE3BF185CB0C265"/>
  </w:style>
  <w:style w:type="paragraph" w:customStyle="1" w:styleId="7AD432F3A5C14CF6B3ECE2FF9B02B2CF">
    <w:name w:val="7AD432F3A5C14CF6B3ECE2FF9B02B2CF"/>
  </w:style>
  <w:style w:type="paragraph" w:customStyle="1" w:styleId="85FA30F928CB4FF4BF2E47044D62B0D5">
    <w:name w:val="85FA30F928CB4FF4BF2E47044D62B0D5"/>
  </w:style>
  <w:style w:type="paragraph" w:customStyle="1" w:styleId="818EBAC9A8C74138BD2BE78D9F28620C">
    <w:name w:val="818EBAC9A8C74138BD2BE78D9F286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7792-DC8A-43AA-BB74-2DF67482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0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zozo lemaigat</dc:creator>
  <cp:keywords/>
  <cp:lastModifiedBy>zozo lemaigat</cp:lastModifiedBy>
  <cp:revision>1</cp:revision>
  <cp:lastPrinted>2006-08-01T17:47:00Z</cp:lastPrinted>
  <dcterms:created xsi:type="dcterms:W3CDTF">2023-12-07T12:10:00Z</dcterms:created>
  <dcterms:modified xsi:type="dcterms:W3CDTF">2023-12-07T15:14:00Z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